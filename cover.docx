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D89AF" w14:textId="77777777" w:rsidR="0078136C" w:rsidRDefault="00AA2497" w:rsidP="00042C6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7D26B" wp14:editId="57903686">
                <wp:simplePos x="0" y="0"/>
                <wp:positionH relativeFrom="column">
                  <wp:posOffset>508635</wp:posOffset>
                </wp:positionH>
                <wp:positionV relativeFrom="paragraph">
                  <wp:posOffset>3202940</wp:posOffset>
                </wp:positionV>
                <wp:extent cx="4686300" cy="17145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5CB584AC" w14:textId="77777777" w:rsidR="00AA2497" w:rsidRPr="00AA2497" w:rsidRDefault="00AA2497" w:rsidP="00AA249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gramStart"/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 xml:space="preserve">Fast* </w:t>
                            </w:r>
                            <w:proofErr w:type="spellStart"/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>jeder</w:t>
                            </w:r>
                            <w:proofErr w:type="spellEnd"/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 xml:space="preserve"> Tag </w:t>
                            </w:r>
                            <w:proofErr w:type="spellStart"/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>vom</w:t>
                            </w:r>
                            <w:proofErr w:type="spellEnd"/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 xml:space="preserve"> 7.</w:t>
                            </w:r>
                            <w:proofErr w:type="gramEnd"/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>Oktober</w:t>
                            </w:r>
                            <w:proofErr w:type="spellEnd"/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 xml:space="preserve"> 1989 </w:t>
                            </w:r>
                          </w:p>
                          <w:p w14:paraId="3AAFA87B" w14:textId="77777777" w:rsidR="00AA2497" w:rsidRPr="00AA2497" w:rsidRDefault="00AA2497" w:rsidP="00AA249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>bis</w:t>
                            </w:r>
                            <w:proofErr w:type="spellEnd"/>
                            <w:proofErr w:type="gramEnd"/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>zum</w:t>
                            </w:r>
                            <w:proofErr w:type="spellEnd"/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 xml:space="preserve"> 18. </w:t>
                            </w:r>
                            <w:proofErr w:type="spellStart"/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>März</w:t>
                            </w:r>
                            <w:proofErr w:type="spellEnd"/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 xml:space="preserve"> 1990</w:t>
                            </w:r>
                          </w:p>
                          <w:p w14:paraId="7FDF4308" w14:textId="77777777" w:rsidR="00AA2497" w:rsidRPr="00AA2497" w:rsidRDefault="00AA2497" w:rsidP="00AA249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331B8DA2" w14:textId="77777777" w:rsidR="00AA2497" w:rsidRPr="00AA2497" w:rsidRDefault="00AA2497" w:rsidP="00AA249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gramStart"/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 xml:space="preserve">17 DVDs, 160 </w:t>
                            </w:r>
                            <w:proofErr w:type="spellStart"/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>Tage</w:t>
                            </w:r>
                            <w:proofErr w:type="spellEnd"/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 xml:space="preserve"> und </w:t>
                            </w:r>
                            <w:proofErr w:type="spellStart"/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>Episoden</w:t>
                            </w:r>
                            <w:proofErr w:type="spellEnd"/>
                            <w:r w:rsidR="00BE7C5D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proofErr w:type="gramEnd"/>
                          </w:p>
                          <w:p w14:paraId="43153FEA" w14:textId="77777777" w:rsidR="00AA2497" w:rsidRPr="00AA2497" w:rsidRDefault="00AA2497" w:rsidP="00AA249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2141D977" w14:textId="77777777" w:rsidR="00AA2497" w:rsidRPr="00AA2497" w:rsidRDefault="00AA2497" w:rsidP="00AA249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 xml:space="preserve">* 3 </w:t>
                            </w:r>
                            <w:proofErr w:type="spellStart"/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>Tage</w:t>
                            </w:r>
                            <w:proofErr w:type="spellEnd"/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>fehlen</w:t>
                            </w:r>
                            <w:proofErr w:type="spellEnd"/>
                            <w:r w:rsidRPr="00AA2497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40.05pt;margin-top:252.2pt;width:369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" filled="f" stroked="f">
                <v:textbox inset=",7.2pt,,7.2pt">
                  <w:txbxContent>
                    <w:p w14:paraId="5CB584AC" w14:textId="77777777" w:rsidR="00AA2497" w:rsidRPr="00AA2497" w:rsidRDefault="00AA2497" w:rsidP="00AA2497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</w:pPr>
                      <w:proofErr w:type="gramStart"/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 xml:space="preserve">Fast* </w:t>
                      </w:r>
                      <w:proofErr w:type="spellStart"/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>jeder</w:t>
                      </w:r>
                      <w:proofErr w:type="spellEnd"/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 xml:space="preserve"> Tag </w:t>
                      </w:r>
                      <w:proofErr w:type="spellStart"/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>vom</w:t>
                      </w:r>
                      <w:proofErr w:type="spellEnd"/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 xml:space="preserve"> 7.</w:t>
                      </w:r>
                      <w:proofErr w:type="gramEnd"/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>Oktober</w:t>
                      </w:r>
                      <w:proofErr w:type="spellEnd"/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 xml:space="preserve"> 1989 </w:t>
                      </w:r>
                    </w:p>
                    <w:p w14:paraId="3AAFA87B" w14:textId="77777777" w:rsidR="00AA2497" w:rsidRPr="00AA2497" w:rsidRDefault="00AA2497" w:rsidP="00AA2497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</w:pPr>
                      <w:proofErr w:type="spellStart"/>
                      <w:proofErr w:type="gramStart"/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>bis</w:t>
                      </w:r>
                      <w:proofErr w:type="spellEnd"/>
                      <w:proofErr w:type="gramEnd"/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>zum</w:t>
                      </w:r>
                      <w:proofErr w:type="spellEnd"/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 xml:space="preserve"> 18. </w:t>
                      </w:r>
                      <w:proofErr w:type="spellStart"/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>März</w:t>
                      </w:r>
                      <w:proofErr w:type="spellEnd"/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 xml:space="preserve"> 1990</w:t>
                      </w:r>
                    </w:p>
                    <w:p w14:paraId="7FDF4308" w14:textId="77777777" w:rsidR="00AA2497" w:rsidRPr="00AA2497" w:rsidRDefault="00AA2497" w:rsidP="00AA2497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</w:pPr>
                    </w:p>
                    <w:p w14:paraId="331B8DA2" w14:textId="77777777" w:rsidR="00AA2497" w:rsidRPr="00AA2497" w:rsidRDefault="00AA2497" w:rsidP="00AA2497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</w:pPr>
                      <w:proofErr w:type="gramStart"/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 xml:space="preserve">17 DVDs, 160 </w:t>
                      </w:r>
                      <w:proofErr w:type="spellStart"/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>Tage</w:t>
                      </w:r>
                      <w:proofErr w:type="spellEnd"/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 xml:space="preserve"> und </w:t>
                      </w:r>
                      <w:proofErr w:type="spellStart"/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>Episoden</w:t>
                      </w:r>
                      <w:proofErr w:type="spellEnd"/>
                      <w:r w:rsidR="00BE7C5D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>.</w:t>
                      </w:r>
                      <w:proofErr w:type="gramEnd"/>
                    </w:p>
                    <w:p w14:paraId="43153FEA" w14:textId="77777777" w:rsidR="00AA2497" w:rsidRPr="00AA2497" w:rsidRDefault="00AA2497" w:rsidP="00AA2497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</w:pPr>
                    </w:p>
                    <w:p w14:paraId="2141D977" w14:textId="77777777" w:rsidR="00AA2497" w:rsidRPr="00AA2497" w:rsidRDefault="00AA2497" w:rsidP="00AA2497">
                      <w:pPr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</w:pPr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 xml:space="preserve">* 3 </w:t>
                      </w:r>
                      <w:proofErr w:type="spellStart"/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>Tage</w:t>
                      </w:r>
                      <w:proofErr w:type="spellEnd"/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>fehlen</w:t>
                      </w:r>
                      <w:proofErr w:type="spellEnd"/>
                      <w:r w:rsidRPr="00AA2497">
                        <w:rPr>
                          <w:rFonts w:ascii="Arial Black" w:hAnsi="Arial Black"/>
                          <w:b/>
                          <w:color w:val="FFFFFF" w:themeColor="background1"/>
                          <w:sz w:val="24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88A2FF" wp14:editId="5EE1F530">
            <wp:simplePos x="0" y="0"/>
            <wp:positionH relativeFrom="column">
              <wp:posOffset>-862965</wp:posOffset>
            </wp:positionH>
            <wp:positionV relativeFrom="paragraph">
              <wp:posOffset>459740</wp:posOffset>
            </wp:positionV>
            <wp:extent cx="7302500" cy="4013200"/>
            <wp:effectExtent l="0" t="0" r="0" b="0"/>
            <wp:wrapNone/>
            <wp:docPr id="21" name="Picture 21" descr="Macintosh SSD:Users:jakob:Projects:chronik-der-wende:assets: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SSD:Users:jakob:Projects:chronik-der-wende:assets:men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882980" wp14:editId="0BACDF08">
                <wp:simplePos x="0" y="0"/>
                <wp:positionH relativeFrom="column">
                  <wp:posOffset>521970</wp:posOffset>
                </wp:positionH>
                <wp:positionV relativeFrom="paragraph">
                  <wp:posOffset>278130</wp:posOffset>
                </wp:positionV>
                <wp:extent cx="4389120" cy="4389120"/>
                <wp:effectExtent l="0" t="0" r="0" b="0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9120" cy="43891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1.1pt;margin-top:21.9pt;width:345.6pt;height:345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F4ECFC" wp14:editId="2C342011">
                <wp:simplePos x="0" y="0"/>
                <wp:positionH relativeFrom="column">
                  <wp:posOffset>2451735</wp:posOffset>
                </wp:positionH>
                <wp:positionV relativeFrom="paragraph">
                  <wp:posOffset>-454660</wp:posOffset>
                </wp:positionV>
                <wp:extent cx="571500" cy="22860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DCA61" w14:textId="77777777" w:rsidR="00FA35ED" w:rsidRPr="00FA35ED" w:rsidRDefault="00FA35ED" w:rsidP="00FA35ED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FA35ED">
                              <w:rPr>
                                <w:i/>
                                <w:sz w:val="24"/>
                                <w:szCs w:val="24"/>
                              </w:rPr>
                              <w:t>Front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93.05pt;margin-top:-35.75pt;width:4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" filled="f" stroked="f">
                <v:textbox>
                  <w:txbxContent>
                    <w:p w14:paraId="45CDCA61" w14:textId="77777777" w:rsidR="00FA35ED" w:rsidRPr="00FA35ED" w:rsidRDefault="00FA35ED" w:rsidP="00FA35ED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FA35ED">
                        <w:rPr>
                          <w:i/>
                          <w:sz w:val="24"/>
                          <w:szCs w:val="24"/>
                        </w:rPr>
                        <w:t>Front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g">
            <w:drawing>
              <wp:inline distT="0" distB="0" distL="0" distR="0" wp14:anchorId="66BEFF92" wp14:editId="485F7B40">
                <wp:extent cx="7315200" cy="4389120"/>
                <wp:effectExtent l="0" t="0" r="0" b="5080"/>
                <wp:docPr id="1" name="Group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315200" cy="4389120"/>
                          <a:chOff x="1987" y="435"/>
                          <a:chExt cx="7200" cy="4320"/>
                        </a:xfrm>
                      </wpg:grpSpPr>
                      <wps:wsp>
                        <wps:cNvPr id="2" name="AutoShape 19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987" y="435"/>
                            <a:ext cx="7200" cy="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8in;height:345.6pt;mso-position-horizontal-relative:char;mso-position-vertical-relative:line" coordorigin="1987,435" coordsize="7200,4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">
                <o:lock v:ext="edit" aspectratio="t"/>
                <v:rect id="AutoShape 19" o:spid="_x0000_s1027" style="position:absolute;left:1987;top:435;width:7200;height: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1pwwAA&#10;ANoAAAAPAAAAZHJzL2Rvd25yZXYueG1sRI9Pi8IwFMTvwn6H8Ba8yJrqQaRrlEVYLIsg1j/nR/Ns&#10;i81LbbJt/fZGEDwOM/MbZrHqTSVaalxpWcFkHIEgzqwuOVdwPPx+zUE4j6yxskwK7uRgtfwYLDDW&#10;tuM9tanPRYCwi1FB4X0dS+myggy6sa2Jg3exjUEfZJNL3WAX4KaS0yiaSYMlh4UCa1oXlF3Tf6Og&#10;y3bt+bDdyN3onFi+Jbd1evpTavjZ/3yD8NT7d/jVTrSCKTyvhBs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wX1pwwAAANoAAAAPAAAAAAAAAAAAAAAAAJcCAABkcnMvZG93&#10;bnJldi54bWxQSwUGAAAAAAQABAD1AAAAhwMAAAAA&#10;" filled="f" stroked="f">
                  <o:lock v:ext="edit" aspectratio="t" text="t"/>
                </v:rect>
                <w10:anchorlock/>
              </v:group>
            </w:pict>
          </mc:Fallback>
        </mc:AlternateContent>
      </w:r>
      <w:bookmarkEnd w:id="0"/>
    </w:p>
    <w:sectPr w:rsidR="0078136C" w:rsidSect="00B61E0F">
      <w:pgSz w:w="12240" w:h="15840" w:code="1"/>
      <w:pgMar w:top="360" w:right="360" w:bottom="302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74333"/>
    <w:multiLevelType w:val="hybridMultilevel"/>
    <w:tmpl w:val="8F8A1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97"/>
    <w:rsid w:val="00042C66"/>
    <w:rsid w:val="000562B2"/>
    <w:rsid w:val="00066C29"/>
    <w:rsid w:val="000B2FBE"/>
    <w:rsid w:val="000C7F4B"/>
    <w:rsid w:val="000F5018"/>
    <w:rsid w:val="001B706D"/>
    <w:rsid w:val="00254A67"/>
    <w:rsid w:val="00294850"/>
    <w:rsid w:val="002B0980"/>
    <w:rsid w:val="0036566E"/>
    <w:rsid w:val="003C02FC"/>
    <w:rsid w:val="003E14B8"/>
    <w:rsid w:val="0040154D"/>
    <w:rsid w:val="004406C9"/>
    <w:rsid w:val="00461234"/>
    <w:rsid w:val="004B389E"/>
    <w:rsid w:val="004B529A"/>
    <w:rsid w:val="00513948"/>
    <w:rsid w:val="0061326B"/>
    <w:rsid w:val="0078136C"/>
    <w:rsid w:val="00841C40"/>
    <w:rsid w:val="00902FBA"/>
    <w:rsid w:val="00932C4C"/>
    <w:rsid w:val="0095771D"/>
    <w:rsid w:val="009818AB"/>
    <w:rsid w:val="00A03316"/>
    <w:rsid w:val="00AA2497"/>
    <w:rsid w:val="00AB36A1"/>
    <w:rsid w:val="00AB53C5"/>
    <w:rsid w:val="00AC220D"/>
    <w:rsid w:val="00B61E0F"/>
    <w:rsid w:val="00B80D85"/>
    <w:rsid w:val="00BE7C5D"/>
    <w:rsid w:val="00C20913"/>
    <w:rsid w:val="00C50871"/>
    <w:rsid w:val="00CA7B82"/>
    <w:rsid w:val="00D1141F"/>
    <w:rsid w:val="00D73243"/>
    <w:rsid w:val="00DA27EE"/>
    <w:rsid w:val="00F059A0"/>
    <w:rsid w:val="00F5062F"/>
    <w:rsid w:val="00F64BF8"/>
    <w:rsid w:val="00F95E3D"/>
    <w:rsid w:val="00F95E86"/>
    <w:rsid w:val="00FA35ED"/>
    <w:rsid w:val="00FB4E99"/>
    <w:rsid w:val="00FC57D2"/>
    <w:rsid w:val="00FD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8">
      <o:colormru v:ext="edit" colors="#cff"/>
    </o:shapedefaults>
    <o:shapelayout v:ext="edit">
      <o:idmap v:ext="edit" data="1"/>
    </o:shapelayout>
  </w:shapeDefaults>
  <w:decimalSymbol w:val=","/>
  <w:listSeparator w:val=";"/>
  <w14:docId w14:val="0AF4AE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96"/>
    </w:rPr>
  </w:style>
  <w:style w:type="paragraph" w:styleId="BodyText2">
    <w:name w:val="Body Text 2"/>
    <w:basedOn w:val="Normal"/>
    <w:pPr>
      <w:jc w:val="center"/>
    </w:pPr>
    <w:rPr>
      <w:i/>
      <w:sz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96"/>
    </w:rPr>
  </w:style>
  <w:style w:type="paragraph" w:styleId="BodyText2">
    <w:name w:val="Body Text 2"/>
    <w:basedOn w:val="Normal"/>
    <w:pPr>
      <w:jc w:val="center"/>
    </w:pPr>
    <w:rPr>
      <w:i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SSD:Users:jakob:Downloads:tf0104274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tf01042744.dot</Template>
  <TotalTime>6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 Case Insert for Your Workout</vt:lpstr>
    </vt:vector>
  </TitlesOfParts>
  <Manager/>
  <Company>Microsoft Corporation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Fix</dc:creator>
  <cp:keywords/>
  <dc:description/>
  <cp:lastModifiedBy>Jakob Fix</cp:lastModifiedBy>
  <cp:revision>2</cp:revision>
  <cp:lastPrinted>2001-05-18T16:00:00Z</cp:lastPrinted>
  <dcterms:created xsi:type="dcterms:W3CDTF">2020-06-21T09:26:00Z</dcterms:created>
  <dcterms:modified xsi:type="dcterms:W3CDTF">2020-06-21T09:33:00Z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TC010427441033</vt:lpwstr>
  </property>
</Properties>
</file>